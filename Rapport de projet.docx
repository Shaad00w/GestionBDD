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492D3B" w:rsidP="000E7483">
      <w:pPr>
        <w:pStyle w:val="Titre"/>
      </w:pPr>
      <w:r>
        <w:t>Gestion d’une base de données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286F1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24E5F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D24E5F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bookmarkStart w:id="41" w:name="_GoBack"/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lastRenderedPageBreak/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  <w:bookmarkEnd w:id="41"/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1E" w:rsidRDefault="00286F1E">
      <w:r>
        <w:separator/>
      </w:r>
    </w:p>
  </w:endnote>
  <w:endnote w:type="continuationSeparator" w:id="0">
    <w:p w:rsidR="00286F1E" w:rsidRDefault="0028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286F1E">
            <w:fldChar w:fldCharType="begin"/>
          </w:r>
          <w:r w:rsidR="00286F1E">
            <w:instrText xml:space="preserve"> AUTHOR   \* MERGEFORMAT </w:instrText>
          </w:r>
          <w:r w:rsidR="00286F1E">
            <w:fldChar w:fldCharType="separate"/>
          </w:r>
          <w:r w:rsidR="00D24E5F" w:rsidRPr="00D24E5F">
            <w:rPr>
              <w:rFonts w:cs="Arial"/>
              <w:noProof/>
              <w:szCs w:val="16"/>
            </w:rPr>
            <w:t>Dylan Bontems</w:t>
          </w:r>
          <w:r w:rsidR="00286F1E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4E5F">
            <w:rPr>
              <w:rFonts w:cs="Arial"/>
              <w:noProof/>
              <w:szCs w:val="16"/>
            </w:rPr>
            <w:t>11.01.2022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51A57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51A57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4E5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286F1E">
            <w:fldChar w:fldCharType="begin"/>
          </w:r>
          <w:r w:rsidR="00286F1E">
            <w:instrText xml:space="preserve"> REVNUM   \* MERGEFORMAT </w:instrText>
          </w:r>
          <w:r w:rsidR="00286F1E">
            <w:fldChar w:fldCharType="separate"/>
          </w:r>
          <w:r w:rsidR="00D24E5F" w:rsidRPr="00D24E5F">
            <w:rPr>
              <w:rFonts w:cs="Arial"/>
              <w:noProof/>
              <w:szCs w:val="16"/>
            </w:rPr>
            <w:t>1</w:t>
          </w:r>
          <w:r w:rsidR="00286F1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4E5F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86F1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D24E5F" w:rsidRPr="00D24E5F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1E" w:rsidRDefault="00286F1E">
      <w:r>
        <w:separator/>
      </w:r>
    </w:p>
  </w:footnote>
  <w:footnote w:type="continuationSeparator" w:id="0">
    <w:p w:rsidR="00286F1E" w:rsidRDefault="0028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5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86F1E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92D3B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51A57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E5F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BE7BB6"/>
  <w15:docId w15:val="{007B5A25-0D1B-4A3A-9CEB-DC75C86B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95BC0-EFF1-49A9-AC7C-004C8339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63</TotalTime>
  <Pages>6</Pages>
  <Words>1560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10124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Dylan Bontems</dc:creator>
  <cp:lastModifiedBy>Dylan Bontems</cp:lastModifiedBy>
  <cp:revision>2</cp:revision>
  <cp:lastPrinted>2009-09-04T13:21:00Z</cp:lastPrinted>
  <dcterms:created xsi:type="dcterms:W3CDTF">2022-01-11T14:19:00Z</dcterms:created>
  <dcterms:modified xsi:type="dcterms:W3CDTF">2022-01-11T15:22:00Z</dcterms:modified>
</cp:coreProperties>
</file>